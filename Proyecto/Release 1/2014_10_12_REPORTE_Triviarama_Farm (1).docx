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1B197" w14:textId="5AC706BD" w:rsidR="007D673E" w:rsidRPr="005726A1" w:rsidRDefault="001A4673" w:rsidP="007D673E">
      <w:pPr>
        <w:pStyle w:val="Encabezado"/>
        <w:jc w:val="center"/>
        <w:rPr>
          <w:b/>
          <w:caps/>
          <w:color w:val="808080"/>
          <w:sz w:val="24"/>
          <w:szCs w:val="16"/>
          <w:lang w:val="es-ES_tradnl" w:bidi="en-US"/>
        </w:rPr>
      </w:pPr>
      <w:bookmarkStart w:id="0" w:name="OLE_LINK1"/>
      <w:r w:rsidRPr="005726A1">
        <w:rPr>
          <w:b/>
          <w:caps/>
          <w:color w:val="808080"/>
          <w:sz w:val="24"/>
          <w:szCs w:val="16"/>
          <w:lang w:val="es-ES_tradnl" w:bidi="en-US"/>
        </w:rPr>
        <w:t>REPORTE SEMANAL</w:t>
      </w:r>
    </w:p>
    <w:p w14:paraId="53E2D35D" w14:textId="3C8F9FB5" w:rsidR="0019452A" w:rsidRPr="00B14F57" w:rsidRDefault="0019452A">
      <w:pPr>
        <w:rPr>
          <w:lang w:val="es-ES_tradnl"/>
        </w:rPr>
      </w:pPr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513"/>
        <w:gridCol w:w="1792"/>
      </w:tblGrid>
      <w:tr w:rsidR="005F66F2" w:rsidRPr="00231F03" w14:paraId="4377DD49" w14:textId="77777777" w:rsidTr="005F66F2">
        <w:trPr>
          <w:trHeight w:val="229"/>
        </w:trPr>
        <w:tc>
          <w:tcPr>
            <w:tcW w:w="9305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067C14" w:rsidRDefault="0000421C" w:rsidP="00A32C2F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 w:rsidRPr="00067C14">
                    <w:rPr>
                      <w:sz w:val="18"/>
                      <w:szCs w:val="16"/>
                      <w:lang w:val="es-ES_tradnl"/>
                    </w:rPr>
                    <w:t xml:space="preserve">NOMBRE </w:t>
                  </w:r>
                  <w:r w:rsidR="005F66F2" w:rsidRPr="00067C14">
                    <w:rPr>
                      <w:sz w:val="18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0BA2CFC2" w:rsidR="005F66F2" w:rsidRPr="00067C14" w:rsidRDefault="00A32C2F" w:rsidP="00A32C2F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proofErr w:type="spellStart"/>
                  <w:r>
                    <w:rPr>
                      <w:sz w:val="18"/>
                      <w:lang w:val="es-ES_tradnl"/>
                    </w:rPr>
                    <w:t>Triviarama</w:t>
                  </w:r>
                  <w:proofErr w:type="spellEnd"/>
                </w:p>
              </w:tc>
            </w:tr>
            <w:tr w:rsidR="005F66F2" w:rsidRPr="00A32C2F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0833548E" w:rsidR="005F66F2" w:rsidRPr="00067C14" w:rsidRDefault="001A4673" w:rsidP="00A32C2F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Fecha de ELABORACIÓN</w:t>
                  </w:r>
                </w:p>
              </w:tc>
              <w:tc>
                <w:tcPr>
                  <w:tcW w:w="6520" w:type="dxa"/>
                </w:tcPr>
                <w:p w14:paraId="23ED710D" w14:textId="74742C9A" w:rsidR="005F66F2" w:rsidRPr="00067C14" w:rsidRDefault="00A32C2F" w:rsidP="00A32C2F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12-Oct-14</w:t>
                  </w:r>
                </w:p>
              </w:tc>
            </w:tr>
            <w:tr w:rsidR="001A4673" w:rsidRPr="00A32C2F" w14:paraId="2B80BFCC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E86A1FF" w14:textId="6C1EF053" w:rsidR="001A4673" w:rsidRPr="00067C14" w:rsidRDefault="008A2342" w:rsidP="00A32C2F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 xml:space="preserve">PERÍODO reportado </w:t>
                  </w:r>
                </w:p>
              </w:tc>
              <w:tc>
                <w:tcPr>
                  <w:tcW w:w="6520" w:type="dxa"/>
                </w:tcPr>
                <w:p w14:paraId="4E01860F" w14:textId="698FD241" w:rsidR="001A4673" w:rsidRPr="00067C14" w:rsidRDefault="00A32C2F" w:rsidP="00A32C2F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06-Oct-14</w:t>
                  </w:r>
                  <w:r w:rsidR="00EE7419">
                    <w:rPr>
                      <w:sz w:val="18"/>
                      <w:lang w:val="es-ES_tradnl"/>
                    </w:rPr>
                    <w:t xml:space="preserve"> al 10-Oct-14</w:t>
                  </w:r>
                </w:p>
              </w:tc>
            </w:tr>
            <w:tr w:rsidR="008A2342" w:rsidRPr="00B14F57" w14:paraId="7C0A72B5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BC1DDCF" w14:textId="54F2ECAE" w:rsidR="008A2342" w:rsidRDefault="008A2342" w:rsidP="00A32C2F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NOMBRE PARTICIPANTE</w:t>
                  </w:r>
                </w:p>
              </w:tc>
              <w:tc>
                <w:tcPr>
                  <w:tcW w:w="6520" w:type="dxa"/>
                </w:tcPr>
                <w:p w14:paraId="67672BDC" w14:textId="5142F7CB" w:rsidR="008A2342" w:rsidRPr="00067C14" w:rsidRDefault="00AA313C" w:rsidP="00A32C2F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Equipo FARM</w:t>
                  </w:r>
                </w:p>
              </w:tc>
            </w:tr>
            <w:tr w:rsidR="00636306" w:rsidRPr="00231F03" w14:paraId="0F805DD6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7AE43256" w14:textId="4A9C9749" w:rsidR="00636306" w:rsidRDefault="00636306" w:rsidP="00A32C2F">
                  <w:pPr>
                    <w:pStyle w:val="Encabezadoenmaysculas"/>
                    <w:framePr w:hSpace="141" w:wrap="around" w:vAnchor="text" w:hAnchor="text" w:x="284" w:y="1"/>
                    <w:suppressOverlap/>
                    <w:jc w:val="right"/>
                    <w:rPr>
                      <w:sz w:val="18"/>
                      <w:szCs w:val="16"/>
                      <w:lang w:val="es-ES_tradnl"/>
                    </w:rPr>
                  </w:pPr>
                  <w:r>
                    <w:rPr>
                      <w:sz w:val="18"/>
                      <w:szCs w:val="16"/>
                      <w:lang w:val="es-ES_tradnl"/>
                    </w:rPr>
                    <w:t>rol</w:t>
                  </w:r>
                </w:p>
              </w:tc>
              <w:tc>
                <w:tcPr>
                  <w:tcW w:w="6520" w:type="dxa"/>
                </w:tcPr>
                <w:p w14:paraId="1F6C0ECC" w14:textId="12F3673B" w:rsidR="00636306" w:rsidRDefault="00EE7419" w:rsidP="00EE7419">
                  <w:pPr>
                    <w:framePr w:hSpace="141" w:wrap="around" w:vAnchor="text" w:hAnchor="text" w:x="284" w:y="1"/>
                    <w:suppressOverlap/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Desarrollador</w:t>
                  </w:r>
                  <w:r w:rsidR="005D4B3A">
                    <w:rPr>
                      <w:sz w:val="18"/>
                      <w:lang w:val="es-ES_tradnl"/>
                    </w:rPr>
                    <w:t>es</w:t>
                  </w:r>
                  <w:r>
                    <w:rPr>
                      <w:sz w:val="18"/>
                      <w:lang w:val="es-ES_tradnl"/>
                    </w:rPr>
                    <w:t xml:space="preserve"> / </w:t>
                  </w:r>
                  <w:proofErr w:type="spellStart"/>
                  <w:r>
                    <w:rPr>
                      <w:sz w:val="18"/>
                      <w:lang w:val="es-ES_tradnl"/>
                    </w:rPr>
                    <w:t>Tester</w:t>
                  </w:r>
                  <w:r w:rsidR="005D4B3A">
                    <w:rPr>
                      <w:sz w:val="18"/>
                      <w:lang w:val="es-ES_tradnl"/>
                    </w:rPr>
                    <w:t>s</w:t>
                  </w:r>
                  <w:bookmarkStart w:id="1" w:name="_GoBack"/>
                  <w:bookmarkEnd w:id="1"/>
                  <w:proofErr w:type="spellEnd"/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A32C2F" w14:paraId="1F3CBFDC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1ED9A3F6" w:rsidR="005F66F2" w:rsidRPr="00067C14" w:rsidRDefault="00A54BEC" w:rsidP="005F66F2">
            <w:pPr>
              <w:pStyle w:val="Encabezadoenmaysculas"/>
              <w:rPr>
                <w:sz w:val="18"/>
                <w:szCs w:val="18"/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sz w:val="18"/>
                <w:szCs w:val="18"/>
                <w:lang w:val="es-ES_tradnl"/>
              </w:rPr>
              <w:t>LOGROS</w:t>
            </w:r>
            <w:r w:rsidR="00ED47F4">
              <w:rPr>
                <w:sz w:val="18"/>
                <w:szCs w:val="18"/>
                <w:lang w:val="es-ES_tradnl"/>
              </w:rPr>
              <w:t xml:space="preserve"> </w:t>
            </w:r>
            <w:r w:rsidR="00ED47F4" w:rsidRPr="004C36C9">
              <w:rPr>
                <w:b w:val="0"/>
                <w:sz w:val="16"/>
                <w:szCs w:val="18"/>
                <w:lang w:val="es-ES_tradnl"/>
              </w:rPr>
              <w:t>(lista de logros obtenidos</w:t>
            </w:r>
            <w:r w:rsidR="004C36C9" w:rsidRPr="004C36C9">
              <w:rPr>
                <w:b w:val="0"/>
                <w:sz w:val="16"/>
                <w:szCs w:val="18"/>
                <w:lang w:val="es-ES_tradnl"/>
              </w:rPr>
              <w:t>)</w:t>
            </w:r>
          </w:p>
        </w:tc>
      </w:tr>
      <w:tr w:rsidR="005F66F2" w:rsidRPr="00A32C2F" w14:paraId="24F217E6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2E9E860B" w:rsidR="005F66F2" w:rsidRPr="00B14F57" w:rsidRDefault="00231F03" w:rsidP="005F66F2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Propuesta oficial del proyecto</w:t>
            </w:r>
          </w:p>
        </w:tc>
      </w:tr>
      <w:tr w:rsidR="005F66F2" w:rsidRPr="00A32C2F" w14:paraId="63BE1A43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68B941D" w14:textId="12891736" w:rsidR="005F66F2" w:rsidRPr="00B14F57" w:rsidRDefault="00231F03" w:rsidP="00EF4F7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Servicio web</w:t>
            </w:r>
          </w:p>
        </w:tc>
      </w:tr>
      <w:tr w:rsidR="00231F03" w:rsidRPr="00A32C2F" w14:paraId="7E992140" w14:textId="77777777" w:rsidTr="005F66F2">
        <w:trPr>
          <w:trHeight w:val="360"/>
        </w:trPr>
        <w:tc>
          <w:tcPr>
            <w:tcW w:w="9305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C8B145D" w14:textId="539DA2FD" w:rsidR="00231F03" w:rsidRDefault="00231F03" w:rsidP="00EF4F7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Plan de actividades</w:t>
            </w:r>
          </w:p>
        </w:tc>
      </w:tr>
      <w:tr w:rsidR="004C36C9" w:rsidRPr="00A32C2F" w14:paraId="0C549150" w14:textId="77777777" w:rsidTr="004C36C9">
        <w:trPr>
          <w:trHeight w:val="360"/>
        </w:trPr>
        <w:tc>
          <w:tcPr>
            <w:tcW w:w="751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2C7A9DFE" w:rsidR="008A2342" w:rsidRPr="00067C14" w:rsidRDefault="008A2342" w:rsidP="004C36C9">
            <w:pPr>
              <w:pStyle w:val="Encabezadoenmaysculas"/>
              <w:rPr>
                <w:sz w:val="16"/>
                <w:lang w:val="es-ES_tradnl"/>
              </w:rPr>
            </w:pPr>
            <w:r>
              <w:rPr>
                <w:sz w:val="16"/>
                <w:lang w:val="es-ES_tradnl"/>
              </w:rPr>
              <w:t>DETALLE DE ACTIVIDADES</w:t>
            </w:r>
            <w:r w:rsidR="004C36C9">
              <w:rPr>
                <w:sz w:val="16"/>
                <w:lang w:val="es-ES_tradnl"/>
              </w:rPr>
              <w:t xml:space="preserve"> </w:t>
            </w:r>
            <w:r w:rsidR="004C36C9" w:rsidRPr="004C36C9">
              <w:rPr>
                <w:b w:val="0"/>
                <w:sz w:val="16"/>
                <w:lang w:val="es-ES_tradnl"/>
              </w:rPr>
              <w:t>(lista actividades para obtener los logros)</w:t>
            </w:r>
          </w:p>
        </w:tc>
        <w:tc>
          <w:tcPr>
            <w:tcW w:w="179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5C2A117D" w:rsidR="008A2342" w:rsidRPr="00067C14" w:rsidRDefault="008A2342" w:rsidP="005F66F2">
            <w:pPr>
              <w:pStyle w:val="Encabezadoenmaysculas"/>
              <w:rPr>
                <w:sz w:val="16"/>
                <w:lang w:val="es-ES_tradnl"/>
              </w:rPr>
            </w:pPr>
            <w:r>
              <w:rPr>
                <w:sz w:val="16"/>
                <w:lang w:val="es-ES_tradnl"/>
              </w:rPr>
              <w:t>HORAS</w:t>
            </w:r>
            <w:r w:rsidR="004C36C9">
              <w:rPr>
                <w:sz w:val="16"/>
                <w:lang w:val="es-ES_tradnl"/>
              </w:rPr>
              <w:t xml:space="preserve"> </w:t>
            </w:r>
            <w:r w:rsidR="004C36C9">
              <w:rPr>
                <w:sz w:val="16"/>
                <w:lang w:val="es-ES_tradnl"/>
              </w:rPr>
              <w:br/>
            </w:r>
            <w:r w:rsidR="004C36C9">
              <w:rPr>
                <w:b w:val="0"/>
                <w:sz w:val="16"/>
                <w:lang w:val="es-ES_tradnl"/>
              </w:rPr>
              <w:t>(cantidad de horas dedicadas)</w:t>
            </w:r>
          </w:p>
        </w:tc>
      </w:tr>
      <w:tr w:rsidR="004C36C9" w:rsidRPr="00A32C2F" w14:paraId="1B4A5B43" w14:textId="77777777" w:rsidTr="004C36C9">
        <w:trPr>
          <w:trHeight w:val="360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4A05B38B" w:rsidR="008A2342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Descripción del proyecto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678FCD13" w:rsidR="008A2342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C36C9" w:rsidRPr="00A32C2F" w14:paraId="64E19A64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58DB5E1E" w:rsidR="008A2342" w:rsidRPr="00B14F57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Investigación de antecedentes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12BB3FFA" w:rsidR="008A2342" w:rsidRPr="00B14F57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C36C9" w:rsidRPr="00A32C2F" w14:paraId="2A48863F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39A954" w14:textId="5F709B96" w:rsidR="008A2342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del alcance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21B5E3" w14:textId="349206C7" w:rsidR="008A2342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AA313C" w:rsidRPr="00A32C2F" w14:paraId="49C8733F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F7C653" w14:textId="792242C4" w:rsidR="00AA313C" w:rsidRDefault="00AA313C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Análisis de requerimientos funcionales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3803D9C" w14:textId="61C3CDC8" w:rsidR="00AA313C" w:rsidRDefault="00CF06C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AA313C" w:rsidRPr="00A32C2F" w14:paraId="140A3E6A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E6EB61" w14:textId="3F07F54A" w:rsidR="00AA313C" w:rsidRDefault="00AA313C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 atributos de calidad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E0A442" w14:textId="2FBA5F5A" w:rsidR="00AA313C" w:rsidRDefault="00CF06C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AA313C" w:rsidRPr="00A32C2F" w14:paraId="1EAC6F9E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C977EB9" w14:textId="16A45461" w:rsidR="00AA313C" w:rsidRDefault="00AA313C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Estimación de tiempo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AE56DA8" w14:textId="1BE8D68A" w:rsidR="00AA313C" w:rsidRDefault="00CF06C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0.5</w:t>
            </w:r>
          </w:p>
        </w:tc>
      </w:tr>
      <w:tr w:rsidR="00AA313C" w:rsidRPr="00A32C2F" w14:paraId="76801938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E56AB5" w14:textId="5F3B6A79" w:rsidR="00AA313C" w:rsidRDefault="00AA313C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 requerimientos de hardware, software y red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3B718E" w14:textId="4E7B339D" w:rsidR="00AA313C" w:rsidRDefault="00CF06C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AA313C" w:rsidRPr="00A32C2F" w14:paraId="1A59B905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755598" w14:textId="62C95A47" w:rsidR="00AA313C" w:rsidRDefault="00AA313C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Creación de calendario del proyecto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618C8C" w14:textId="6777F2D0" w:rsidR="00AA313C" w:rsidRDefault="00CF06C5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1.5</w:t>
            </w:r>
          </w:p>
        </w:tc>
      </w:tr>
      <w:tr w:rsidR="004C36C9" w:rsidRPr="00A32C2F" w14:paraId="13C06B45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9B19A" w14:textId="6A6704EB" w:rsidR="008A2342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Definición de criterios de aceptación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6F1613" w14:textId="333D92B4" w:rsidR="008A2342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C36C9" w:rsidRPr="00A32C2F" w14:paraId="7116AFEA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724312" w14:textId="6B12DE9C" w:rsidR="008A2342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Obtención del servicio web con las preguntas del juego</w:t>
            </w:r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3D512" w14:textId="053D5782" w:rsidR="008A2342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1.5</w:t>
            </w:r>
          </w:p>
        </w:tc>
      </w:tr>
      <w:tr w:rsidR="004C36C9" w:rsidRPr="00A32C2F" w14:paraId="52EB42AD" w14:textId="77777777" w:rsidTr="004C36C9">
        <w:trPr>
          <w:trHeight w:val="262"/>
        </w:trPr>
        <w:tc>
          <w:tcPr>
            <w:tcW w:w="75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C48E67" w14:textId="7C64B343" w:rsidR="008A2342" w:rsidRDefault="00231F03" w:rsidP="00067C14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t xml:space="preserve">Planeación de actividades del </w:t>
            </w:r>
            <w:proofErr w:type="spellStart"/>
            <w:r>
              <w:t>release</w:t>
            </w:r>
            <w:proofErr w:type="spellEnd"/>
          </w:p>
        </w:tc>
        <w:tc>
          <w:tcPr>
            <w:tcW w:w="1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97BDB0" w14:textId="5C31C5A0" w:rsidR="008A2342" w:rsidRDefault="00C06CF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53E2D360" w14:textId="647BCD57" w:rsidR="00BB13CC" w:rsidRDefault="00BB13CC">
      <w:pPr>
        <w:rPr>
          <w:lang w:val="es-ES_tradnl"/>
        </w:rPr>
      </w:pPr>
      <w:r w:rsidRPr="00B14F57">
        <w:rPr>
          <w:lang w:val="es-ES_tradnl"/>
        </w:rPr>
        <w:t xml:space="preserve">C.C. </w:t>
      </w:r>
      <w:bookmarkEnd w:id="0"/>
      <w:r w:rsidR="00AA7E9A">
        <w:rPr>
          <w:lang w:val="es-ES_tradnl"/>
        </w:rPr>
        <w:t>Líder de proyecto y coordinador directo</w:t>
      </w:r>
    </w:p>
    <w:p w14:paraId="1D0D0CEE" w14:textId="77777777" w:rsidR="00B26154" w:rsidRDefault="00B26154">
      <w:pPr>
        <w:rPr>
          <w:lang w:val="es-ES_tradnl"/>
        </w:rPr>
      </w:pPr>
    </w:p>
    <w:p w14:paraId="18B5C94D" w14:textId="77777777" w:rsidR="00B26154" w:rsidRDefault="00B26154">
      <w:pPr>
        <w:rPr>
          <w:lang w:val="es-ES_tradnl"/>
        </w:rPr>
      </w:pPr>
    </w:p>
    <w:p w14:paraId="10F8435A" w14:textId="77777777" w:rsidR="00B26154" w:rsidRDefault="00B26154">
      <w:pPr>
        <w:rPr>
          <w:lang w:val="es-ES_tradnl"/>
        </w:rPr>
      </w:pPr>
    </w:p>
    <w:p w14:paraId="6B29AA81" w14:textId="77777777" w:rsidR="00B26154" w:rsidRPr="00B26154" w:rsidRDefault="00B26154" w:rsidP="00B26154">
      <w:pPr>
        <w:pStyle w:val="Prrafodelista"/>
        <w:ind w:left="1080"/>
        <w:rPr>
          <w:lang w:val="es-ES_tradnl"/>
        </w:rPr>
      </w:pPr>
    </w:p>
    <w:sectPr w:rsidR="00B26154" w:rsidRPr="00B26154" w:rsidSect="0019452A">
      <w:footerReference w:type="even" r:id="rId10"/>
      <w:footerReference w:type="default" r:id="rId11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8F789" w14:textId="77777777" w:rsidR="006C18C0" w:rsidRDefault="006C18C0" w:rsidP="00320DAD">
      <w:r>
        <w:separator/>
      </w:r>
    </w:p>
  </w:endnote>
  <w:endnote w:type="continuationSeparator" w:id="0">
    <w:p w14:paraId="211CF074" w14:textId="77777777" w:rsidR="006C18C0" w:rsidRDefault="006C18C0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6C796" w14:textId="77777777" w:rsidR="00ED47F4" w:rsidRDefault="00ED47F4" w:rsidP="001A46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5601FB" w14:textId="77777777" w:rsidR="00ED47F4" w:rsidRDefault="00ED47F4" w:rsidP="006F3C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A0E0E" w14:textId="77777777" w:rsidR="00ED47F4" w:rsidRDefault="00ED47F4" w:rsidP="001A467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4B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9AC9BD" w14:textId="77777777" w:rsidR="00ED47F4" w:rsidRDefault="00ED47F4" w:rsidP="006F3C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8D199" w14:textId="77777777" w:rsidR="006C18C0" w:rsidRDefault="006C18C0" w:rsidP="00320DAD">
      <w:r>
        <w:separator/>
      </w:r>
    </w:p>
  </w:footnote>
  <w:footnote w:type="continuationSeparator" w:id="0">
    <w:p w14:paraId="1EB97FCF" w14:textId="77777777" w:rsidR="006C18C0" w:rsidRDefault="006C18C0" w:rsidP="00320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4E09A8"/>
    <w:multiLevelType w:val="hybridMultilevel"/>
    <w:tmpl w:val="5D2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67C14"/>
    <w:rsid w:val="000B67F4"/>
    <w:rsid w:val="00154C72"/>
    <w:rsid w:val="00173DFB"/>
    <w:rsid w:val="00173EFE"/>
    <w:rsid w:val="001771D1"/>
    <w:rsid w:val="0019452A"/>
    <w:rsid w:val="001A4673"/>
    <w:rsid w:val="001C5C93"/>
    <w:rsid w:val="001D64FB"/>
    <w:rsid w:val="00201DC2"/>
    <w:rsid w:val="00203D71"/>
    <w:rsid w:val="00211D97"/>
    <w:rsid w:val="0021314A"/>
    <w:rsid w:val="002155CE"/>
    <w:rsid w:val="00215858"/>
    <w:rsid w:val="00231F03"/>
    <w:rsid w:val="00242F53"/>
    <w:rsid w:val="002527A0"/>
    <w:rsid w:val="00256F35"/>
    <w:rsid w:val="00262EFA"/>
    <w:rsid w:val="00283269"/>
    <w:rsid w:val="002D0BBF"/>
    <w:rsid w:val="00320DAD"/>
    <w:rsid w:val="003317A5"/>
    <w:rsid w:val="00345EF2"/>
    <w:rsid w:val="00394B9A"/>
    <w:rsid w:val="003A054B"/>
    <w:rsid w:val="004046EC"/>
    <w:rsid w:val="0042722F"/>
    <w:rsid w:val="004615F2"/>
    <w:rsid w:val="004C36C9"/>
    <w:rsid w:val="004F2455"/>
    <w:rsid w:val="005327C3"/>
    <w:rsid w:val="00537DCA"/>
    <w:rsid w:val="00561114"/>
    <w:rsid w:val="00564840"/>
    <w:rsid w:val="005726A1"/>
    <w:rsid w:val="005734DC"/>
    <w:rsid w:val="005C41F1"/>
    <w:rsid w:val="005C421F"/>
    <w:rsid w:val="005D4B3A"/>
    <w:rsid w:val="005F66F2"/>
    <w:rsid w:val="00611D27"/>
    <w:rsid w:val="00614D37"/>
    <w:rsid w:val="00636306"/>
    <w:rsid w:val="00656CBB"/>
    <w:rsid w:val="00675FAE"/>
    <w:rsid w:val="00684B79"/>
    <w:rsid w:val="00687921"/>
    <w:rsid w:val="0069079D"/>
    <w:rsid w:val="006941AD"/>
    <w:rsid w:val="006A2883"/>
    <w:rsid w:val="006C18C0"/>
    <w:rsid w:val="006C421D"/>
    <w:rsid w:val="006D2EF3"/>
    <w:rsid w:val="006F3CD5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D673E"/>
    <w:rsid w:val="007E7DFC"/>
    <w:rsid w:val="008166DA"/>
    <w:rsid w:val="0084626F"/>
    <w:rsid w:val="0085298D"/>
    <w:rsid w:val="00856BD1"/>
    <w:rsid w:val="008740C3"/>
    <w:rsid w:val="00875DC9"/>
    <w:rsid w:val="008A2342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32C2F"/>
    <w:rsid w:val="00A42F03"/>
    <w:rsid w:val="00A54BEC"/>
    <w:rsid w:val="00A73798"/>
    <w:rsid w:val="00A97C09"/>
    <w:rsid w:val="00AA00FE"/>
    <w:rsid w:val="00AA313C"/>
    <w:rsid w:val="00AA7E9A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BD29D8"/>
    <w:rsid w:val="00C06CF6"/>
    <w:rsid w:val="00C87ADA"/>
    <w:rsid w:val="00C907A5"/>
    <w:rsid w:val="00CC0CC2"/>
    <w:rsid w:val="00CF06C5"/>
    <w:rsid w:val="00D131AE"/>
    <w:rsid w:val="00D21B74"/>
    <w:rsid w:val="00D55843"/>
    <w:rsid w:val="00D83003"/>
    <w:rsid w:val="00DB6106"/>
    <w:rsid w:val="00DD38E9"/>
    <w:rsid w:val="00DD79E6"/>
    <w:rsid w:val="00DF5F58"/>
    <w:rsid w:val="00E11BAA"/>
    <w:rsid w:val="00E1254F"/>
    <w:rsid w:val="00E437A7"/>
    <w:rsid w:val="00E47CAF"/>
    <w:rsid w:val="00E55EA7"/>
    <w:rsid w:val="00E71319"/>
    <w:rsid w:val="00E93D8F"/>
    <w:rsid w:val="00EA77D8"/>
    <w:rsid w:val="00EC57EE"/>
    <w:rsid w:val="00ED4275"/>
    <w:rsid w:val="00ED47F4"/>
    <w:rsid w:val="00EE7419"/>
    <w:rsid w:val="00EF4F75"/>
    <w:rsid w:val="00F1331E"/>
    <w:rsid w:val="00F21302"/>
    <w:rsid w:val="00F30B45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1A88EA4C-41FF-43FA-BF6D-E71294E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  <w:style w:type="character" w:styleId="Nmerodepgina">
    <w:name w:val="page number"/>
    <w:basedOn w:val="Fuentedeprrafopredeter"/>
    <w:rsid w:val="006F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2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Preferred Customer</dc:creator>
  <cp:lastModifiedBy>Marialicia Villarreal</cp:lastModifiedBy>
  <cp:revision>5</cp:revision>
  <cp:lastPrinted>2010-08-30T23:29:00Z</cp:lastPrinted>
  <dcterms:created xsi:type="dcterms:W3CDTF">2014-10-12T19:25:00Z</dcterms:created>
  <dcterms:modified xsi:type="dcterms:W3CDTF">2014-10-12T19:33:00Z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